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F25" w:rsidRPr="00742024" w:rsidRDefault="00C5416E">
      <w:pPr>
        <w:pStyle w:val="Ttulo"/>
        <w:rPr>
          <w:color w:val="000000" w:themeColor="text1"/>
        </w:rPr>
      </w:pPr>
      <w:r w:rsidRPr="00742024">
        <w:rPr>
          <w:color w:val="000000" w:themeColor="text1"/>
        </w:rPr>
        <w:t>Relatório do Estado do Projeto</w:t>
      </w:r>
    </w:p>
    <w:p w:rsidR="00140F25" w:rsidRPr="00742024" w:rsidRDefault="00C5416E">
      <w:pPr>
        <w:pStyle w:val="cabealho1"/>
      </w:pPr>
      <w:r w:rsidRPr="00742024">
        <w:rPr>
          <w:color w:val="000000" w:themeColor="text1"/>
        </w:rPr>
        <w:t>Resumo do Projeto</w:t>
      </w:r>
      <w:bookmarkStart w:id="0" w:name="_GoBack"/>
      <w:bookmarkEnd w:id="0"/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2671"/>
        <w:gridCol w:w="3531"/>
        <w:gridCol w:w="3545"/>
      </w:tblGrid>
      <w:tr w:rsidR="00742024" w:rsidRPr="00742024" w:rsidTr="00140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Data do Relatório</w:t>
            </w:r>
          </w:p>
        </w:tc>
        <w:tc>
          <w:tcPr>
            <w:tcW w:w="3664" w:type="dxa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Nome do Projeto</w:t>
            </w:r>
          </w:p>
        </w:tc>
        <w:tc>
          <w:tcPr>
            <w:tcW w:w="3667" w:type="dxa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Preparado Por</w:t>
            </w:r>
          </w:p>
        </w:tc>
      </w:tr>
      <w:tr w:rsidR="00742024" w:rsidRPr="00742024" w:rsidTr="00140F25">
        <w:sdt>
          <w:sdtPr>
            <w:rPr>
              <w:color w:val="000000" w:themeColor="text1"/>
            </w:rPr>
            <w:id w:val="1279524753"/>
            <w:placeholder>
              <w:docPart w:val="2D80A1566CF14C5BBB8A8E0F1EEEA0D1"/>
            </w:placeholder>
            <w:showingPlcHdr/>
            <w:date>
              <w:dateFormat w:val="d 'de' MMMM 'de' yyyy"/>
              <w:lid w:val="pt-PT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140F25" w:rsidRPr="00742024" w:rsidRDefault="00C5416E">
                <w:pPr>
                  <w:rPr>
                    <w:color w:val="000000" w:themeColor="text1"/>
                  </w:rPr>
                </w:pPr>
                <w:r w:rsidRPr="00742024">
                  <w:rPr>
                    <w:color w:val="000000" w:themeColor="text1"/>
                  </w:rPr>
                  <w:t>[Selecionar Data]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00001846"/>
            <w:placeholder>
              <w:docPart w:val="FC4C4994A2E140A1A86D055622175E8B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3664" w:type="dxa"/>
              </w:tcPr>
              <w:p w:rsidR="00140F25" w:rsidRPr="00742024" w:rsidRDefault="00C5416E">
                <w:pPr>
                  <w:rPr>
                    <w:color w:val="000000" w:themeColor="text1"/>
                  </w:rPr>
                </w:pPr>
                <w:r w:rsidRPr="00742024">
                  <w:rPr>
                    <w:color w:val="000000" w:themeColor="text1"/>
                  </w:rPr>
                  <w:t>[Projeto]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Autor"/>
            <w:tag w:val=""/>
            <w:id w:val="1259179445"/>
            <w:placeholder>
              <w:docPart w:val="69139CD6AB54493E809D4130162BA71B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140F25" w:rsidRPr="00742024" w:rsidRDefault="00742024">
                <w:pPr>
                  <w:rPr>
                    <w:color w:val="000000" w:themeColor="text1"/>
                  </w:rPr>
                </w:pPr>
                <w:r w:rsidRPr="00742024">
                  <w:rPr>
                    <w:color w:val="000000" w:themeColor="text1"/>
                    <w:lang w:val="pt-BR"/>
                  </w:rPr>
                  <w:t>Wesley Xavier</w:t>
                </w:r>
              </w:p>
            </w:tc>
          </w:sdtContent>
        </w:sdt>
      </w:tr>
    </w:tbl>
    <w:p w:rsidR="00140F25" w:rsidRPr="00742024" w:rsidRDefault="00C5416E">
      <w:pPr>
        <w:pStyle w:val="cabealho1"/>
        <w:rPr>
          <w:color w:val="000000" w:themeColor="text1"/>
        </w:rPr>
      </w:pPr>
      <w:r w:rsidRPr="00742024">
        <w:rPr>
          <w:color w:val="000000" w:themeColor="text1"/>
        </w:rPr>
        <w:t>Resumo do Estado</w:t>
      </w:r>
    </w:p>
    <w:sdt>
      <w:sdtPr>
        <w:rPr>
          <w:color w:val="000000" w:themeColor="text1"/>
        </w:rPr>
        <w:id w:val="395711549"/>
        <w:placeholder>
          <w:docPart w:val="8FE00A8577394C2FA91C48EC45EFAA27"/>
        </w:placeholder>
        <w:temporary/>
        <w:showingPlcHdr/>
        <w15:appearance w15:val="hidden"/>
        <w:text/>
      </w:sdtPr>
      <w:sdtEndPr/>
      <w:sdtContent>
        <w:p w:rsidR="00140F25" w:rsidRPr="00742024" w:rsidRDefault="00C5416E">
          <w:pPr>
            <w:rPr>
              <w:color w:val="000000" w:themeColor="text1"/>
            </w:rPr>
          </w:pPr>
          <w:r w:rsidRPr="00742024">
            <w:rPr>
              <w:color w:val="000000" w:themeColor="text1"/>
            </w:rPr>
            <w:t>[Para substituir o texto do marcador de posição (como este), basta clicar no mesmo e começar a escrever. Está preparado para adicionar os seus dígitos? Não há problema! Faça duplo clique na área do cabeçalho da página onde vê os marcadores de posição da informação de contacto e avance.]</w:t>
          </w:r>
        </w:p>
      </w:sdtContent>
    </w:sdt>
    <w:p w:rsidR="00140F25" w:rsidRPr="00742024" w:rsidRDefault="00C5416E">
      <w:pPr>
        <w:pStyle w:val="cabealho1"/>
        <w:rPr>
          <w:color w:val="000000" w:themeColor="text1"/>
        </w:rPr>
      </w:pPr>
      <w:r w:rsidRPr="00742024">
        <w:rPr>
          <w:color w:val="000000" w:themeColor="text1"/>
        </w:rPr>
        <w:t>Descrição Geral do Projeto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1654"/>
        <w:gridCol w:w="1790"/>
        <w:gridCol w:w="2201"/>
        <w:gridCol w:w="1813"/>
        <w:gridCol w:w="2289"/>
      </w:tblGrid>
      <w:tr w:rsidR="00742024" w:rsidRPr="00742024" w:rsidTr="00DB1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9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Tarefa</w:t>
            </w:r>
          </w:p>
        </w:tc>
        <w:tc>
          <w:tcPr>
            <w:tcW w:w="918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% de Conclusão</w:t>
            </w:r>
          </w:p>
        </w:tc>
        <w:tc>
          <w:tcPr>
            <w:tcW w:w="1129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Data para Conclusão</w:t>
            </w:r>
          </w:p>
        </w:tc>
        <w:tc>
          <w:tcPr>
            <w:tcW w:w="930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Controlador</w:t>
            </w:r>
          </w:p>
        </w:tc>
        <w:tc>
          <w:tcPr>
            <w:tcW w:w="1174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Notas</w:t>
            </w:r>
          </w:p>
        </w:tc>
      </w:tr>
      <w:tr w:rsidR="00742024" w:rsidRPr="00742024" w:rsidTr="00DB1ABA">
        <w:tc>
          <w:tcPr>
            <w:tcW w:w="84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18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2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3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74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DB1ABA">
        <w:tc>
          <w:tcPr>
            <w:tcW w:w="84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18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2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3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74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DB1ABA">
        <w:tc>
          <w:tcPr>
            <w:tcW w:w="84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18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2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3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174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</w:tbl>
    <w:p w:rsidR="00140F25" w:rsidRPr="00742024" w:rsidRDefault="00C5416E">
      <w:pPr>
        <w:pStyle w:val="cabealho1"/>
        <w:rPr>
          <w:color w:val="000000" w:themeColor="text1"/>
        </w:rPr>
      </w:pPr>
      <w:r w:rsidRPr="00742024">
        <w:rPr>
          <w:color w:val="000000" w:themeColor="text1"/>
        </w:rPr>
        <w:t>Descrição Geral do Orçamento</w:t>
      </w:r>
    </w:p>
    <w:tbl>
      <w:tblPr>
        <w:tblStyle w:val="TabelaRelatriodeEstado"/>
        <w:tblW w:w="5031" w:type="pct"/>
        <w:tblLook w:val="04A0" w:firstRow="1" w:lastRow="0" w:firstColumn="1" w:lastColumn="0" w:noHBand="0" w:noVBand="1"/>
      </w:tblPr>
      <w:tblGrid>
        <w:gridCol w:w="2436"/>
        <w:gridCol w:w="1532"/>
        <w:gridCol w:w="1463"/>
        <w:gridCol w:w="1940"/>
        <w:gridCol w:w="2436"/>
      </w:tblGrid>
      <w:tr w:rsidR="00742024" w:rsidRPr="00742024" w:rsidTr="00DB1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Categoria</w:t>
            </w:r>
          </w:p>
        </w:tc>
        <w:tc>
          <w:tcPr>
            <w:tcW w:w="781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Gasto</w:t>
            </w:r>
          </w:p>
        </w:tc>
        <w:tc>
          <w:tcPr>
            <w:tcW w:w="746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% do Total</w:t>
            </w:r>
          </w:p>
        </w:tc>
        <w:tc>
          <w:tcPr>
            <w:tcW w:w="989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Dentro do Prazo?</w:t>
            </w:r>
          </w:p>
        </w:tc>
        <w:tc>
          <w:tcPr>
            <w:tcW w:w="1242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Notas</w:t>
            </w:r>
          </w:p>
        </w:tc>
      </w:tr>
      <w:tr w:rsidR="00742024" w:rsidRPr="00742024" w:rsidTr="00DB1ABA"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81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46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8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DB1ABA"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81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46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8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DB1ABA"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81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746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989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42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</w:tbl>
    <w:p w:rsidR="00140F25" w:rsidRPr="00742024" w:rsidRDefault="00C5416E">
      <w:pPr>
        <w:pStyle w:val="cabealho1"/>
        <w:rPr>
          <w:color w:val="000000" w:themeColor="text1"/>
        </w:rPr>
      </w:pPr>
      <w:r w:rsidRPr="00742024">
        <w:rPr>
          <w:color w:val="000000" w:themeColor="text1"/>
        </w:rPr>
        <w:t>Histórico de Problemas e Riscos</w:t>
      </w:r>
    </w:p>
    <w:tbl>
      <w:tblPr>
        <w:tblStyle w:val="TabelaRelatriodeEstado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742024" w:rsidRPr="00742024" w:rsidTr="00140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Problema</w:t>
            </w:r>
          </w:p>
        </w:tc>
        <w:tc>
          <w:tcPr>
            <w:tcW w:w="1250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Atribuído A</w:t>
            </w:r>
          </w:p>
        </w:tc>
        <w:tc>
          <w:tcPr>
            <w:tcW w:w="1250" w:type="pct"/>
          </w:tcPr>
          <w:p w:rsidR="00140F25" w:rsidRPr="00742024" w:rsidRDefault="00C5416E">
            <w:pPr>
              <w:rPr>
                <w:color w:val="000000" w:themeColor="text1"/>
              </w:rPr>
            </w:pPr>
            <w:r w:rsidRPr="00742024">
              <w:rPr>
                <w:color w:val="000000" w:themeColor="text1"/>
              </w:rPr>
              <w:t>Data</w:t>
            </w:r>
          </w:p>
        </w:tc>
      </w:tr>
      <w:tr w:rsidR="00742024" w:rsidRPr="00742024" w:rsidTr="00140F25">
        <w:tc>
          <w:tcPr>
            <w:tcW w:w="250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140F25">
        <w:tc>
          <w:tcPr>
            <w:tcW w:w="250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  <w:tr w:rsidR="00742024" w:rsidRPr="00742024" w:rsidTr="00140F25">
        <w:tc>
          <w:tcPr>
            <w:tcW w:w="250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  <w:tc>
          <w:tcPr>
            <w:tcW w:w="1250" w:type="pct"/>
          </w:tcPr>
          <w:p w:rsidR="00140F25" w:rsidRPr="00742024" w:rsidRDefault="00140F25">
            <w:pPr>
              <w:rPr>
                <w:color w:val="000000" w:themeColor="text1"/>
              </w:rPr>
            </w:pPr>
          </w:p>
        </w:tc>
      </w:tr>
    </w:tbl>
    <w:p w:rsidR="00140F25" w:rsidRPr="00742024" w:rsidRDefault="00C5416E">
      <w:pPr>
        <w:pStyle w:val="cabealho1"/>
        <w:rPr>
          <w:color w:val="000000" w:themeColor="text1"/>
        </w:rPr>
      </w:pPr>
      <w:r w:rsidRPr="00742024">
        <w:rPr>
          <w:color w:val="000000" w:themeColor="text1"/>
        </w:rPr>
        <w:t>Conclusões/Recomendações</w:t>
      </w:r>
    </w:p>
    <w:sdt>
      <w:sdtPr>
        <w:rPr>
          <w:color w:val="000000" w:themeColor="text1"/>
        </w:rPr>
        <w:id w:val="2113014274"/>
        <w:placeholder>
          <w:docPart w:val="5DB695105C224DA5A42B6F4B2D443721"/>
        </w:placeholder>
        <w:temporary/>
        <w:showingPlcHdr/>
        <w15:appearance w15:val="hidden"/>
        <w:text/>
      </w:sdtPr>
      <w:sdtEndPr/>
      <w:sdtContent>
        <w:p w:rsidR="00140F25" w:rsidRPr="00742024" w:rsidRDefault="00C5416E">
          <w:pPr>
            <w:rPr>
              <w:color w:val="000000" w:themeColor="text1"/>
            </w:rPr>
          </w:pPr>
          <w:r w:rsidRPr="00742024">
            <w:rPr>
              <w:color w:val="000000" w:themeColor="text1"/>
            </w:rPr>
            <w:t>[Precisa de outra linha de tabela? Passe com o ponteiro do rato fora da margem esquerda da tabela e, em seguida, clique no sinal de adição que aparece entre as linhas.]</w:t>
          </w:r>
        </w:p>
      </w:sdtContent>
    </w:sdt>
    <w:sectPr w:rsidR="00140F25" w:rsidRPr="00742024" w:rsidSect="005868A3">
      <w:footerReference w:type="default" r:id="rId9"/>
      <w:headerReference w:type="first" r:id="rId10"/>
      <w:pgSz w:w="11907" w:h="16839" w:code="9"/>
      <w:pgMar w:top="144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F9" w:rsidRDefault="007816F9">
      <w:pPr>
        <w:spacing w:before="0" w:after="0"/>
      </w:pPr>
      <w:r>
        <w:separator/>
      </w:r>
    </w:p>
  </w:endnote>
  <w:endnote w:type="continuationSeparator" w:id="0">
    <w:p w:rsidR="007816F9" w:rsidRDefault="007816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F9" w:rsidRDefault="007816F9">
      <w:pPr>
        <w:spacing w:before="0" w:after="0"/>
      </w:pPr>
      <w:r>
        <w:separator/>
      </w:r>
    </w:p>
  </w:footnote>
  <w:footnote w:type="continuationSeparator" w:id="0">
    <w:p w:rsidR="007816F9" w:rsidRDefault="007816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>
      <w:tc>
        <w:tcPr>
          <w:tcW w:w="2500" w:type="pct"/>
          <w:vAlign w:val="bottom"/>
        </w:tcPr>
        <w:p w:rsidR="00140F25" w:rsidRPr="00742024" w:rsidRDefault="00742024">
          <w:pPr>
            <w:rPr>
              <w:lang w:val="en-US"/>
            </w:rPr>
          </w:pPr>
          <w:r w:rsidRPr="00742024">
            <w:rPr>
              <w:lang w:val="en-US"/>
            </w:rPr>
            <w:t>ACTION AND MOBILE</w:t>
          </w:r>
        </w:p>
        <w:p w:rsidR="00140F25" w:rsidRPr="00742024" w:rsidRDefault="00742024">
          <w:pPr>
            <w:rPr>
              <w:lang w:val="en-US"/>
            </w:rPr>
          </w:pPr>
          <w:proofErr w:type="spellStart"/>
          <w:r w:rsidRPr="00742024">
            <w:rPr>
              <w:lang w:val="en-US"/>
            </w:rPr>
            <w:t>Maringá</w:t>
          </w:r>
          <w:proofErr w:type="spellEnd"/>
          <w:r w:rsidRPr="00742024">
            <w:rPr>
              <w:lang w:val="en-US"/>
            </w:rPr>
            <w:t xml:space="preserve"> - </w:t>
          </w:r>
          <w:proofErr w:type="spellStart"/>
          <w:r w:rsidRPr="00742024">
            <w:rPr>
              <w:lang w:val="en-US"/>
            </w:rPr>
            <w:t>Pr</w:t>
          </w:r>
          <w:proofErr w:type="spellEnd"/>
        </w:p>
        <w:p w:rsidR="00140F25" w:rsidRPr="00742024" w:rsidRDefault="00C5416E" w:rsidP="00742024">
          <w:pPr>
            <w:spacing w:after="0"/>
            <w:rPr>
              <w:lang w:val="en-US"/>
            </w:rPr>
          </w:pPr>
          <w:r w:rsidRPr="00742024">
            <w:rPr>
              <w:rStyle w:val="Forte"/>
              <w:lang w:val="en-US"/>
            </w:rPr>
            <w:t>Tel.</w:t>
          </w:r>
          <w:r w:rsidRPr="00742024">
            <w:rPr>
              <w:lang w:val="en-US"/>
            </w:rPr>
            <w:t xml:space="preserve"> </w:t>
          </w:r>
          <w:r w:rsidR="00742024" w:rsidRPr="00742024">
            <w:rPr>
              <w:lang w:val="en-US"/>
            </w:rPr>
            <w:t>44 9803-0320</w:t>
          </w:r>
          <w:r w:rsidRPr="00742024">
            <w:rPr>
              <w:lang w:val="en-US"/>
            </w:rPr>
            <w:t xml:space="preserve">  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140F25" w:rsidRDefault="00C5416E">
              <w:pPr>
                <w:pStyle w:val="cabealho"/>
              </w:pPr>
              <w:r>
                <w:rPr>
                  <w:noProof/>
                  <w:lang w:val="pt-BR" w:eastAsia="pt-BR"/>
                </w:rPr>
                <w:drawing>
                  <wp:inline distT="0" distB="0" distL="0" distR="0">
                    <wp:extent cx="745358" cy="516083"/>
                    <wp:effectExtent l="0" t="0" r="0" b="0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5391" cy="5299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140F25" w:rsidRDefault="00140F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24"/>
    <w:rsid w:val="00140F25"/>
    <w:rsid w:val="002B08FE"/>
    <w:rsid w:val="005868A3"/>
    <w:rsid w:val="00650883"/>
    <w:rsid w:val="00742024"/>
    <w:rsid w:val="00764928"/>
    <w:rsid w:val="007816F9"/>
    <w:rsid w:val="008317CE"/>
    <w:rsid w:val="008B2D3B"/>
    <w:rsid w:val="00C5416E"/>
    <w:rsid w:val="00DB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45B17"/>
  <w15:chartTrackingRefBased/>
  <w15:docId w15:val="{96697B5C-AABE-4A60-8F2F-A9253B37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Tipodeletrapredefinidodopargrafo"/>
    <w:link w:val="rodap"/>
    <w:uiPriority w:val="99"/>
    <w:rPr>
      <w:kern w:val="20"/>
    </w:rPr>
  </w:style>
  <w:style w:type="paragraph" w:styleId="SemEspaamento">
    <w:name w:val="No Spacing"/>
    <w:link w:val="SemEspaamentoCarter"/>
    <w:uiPriority w:val="1"/>
    <w:qFormat/>
    <w:pPr>
      <w:spacing w:before="0" w:after="0"/>
    </w:p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table" w:customStyle="1" w:styleId="GrelhadaTabela">
    <w:name w:val="Grelha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Tipodeletrapredefinidodopargrafo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868A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868A3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sle\AppData\Roaming\Microsoft\Templates\Relat&#243;rio%20de%20estad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80A1566CF14C5BBB8A8E0F1EEEA0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46F4E9-B8C6-4E1D-9C39-855BDE17A58C}"/>
      </w:docPartPr>
      <w:docPartBody>
        <w:p w:rsidR="00000000" w:rsidRDefault="0045775B">
          <w:pPr>
            <w:pStyle w:val="2D80A1566CF14C5BBB8A8E0F1EEEA0D1"/>
          </w:pPr>
          <w:r>
            <w:t>[Selecionar Data]</w:t>
          </w:r>
        </w:p>
      </w:docPartBody>
    </w:docPart>
    <w:docPart>
      <w:docPartPr>
        <w:name w:val="FC4C4994A2E140A1A86D055622175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27A951-E235-453C-B96E-07A70599B12A}"/>
      </w:docPartPr>
      <w:docPartBody>
        <w:p w:rsidR="00000000" w:rsidRDefault="0045775B">
          <w:pPr>
            <w:pStyle w:val="FC4C4994A2E140A1A86D055622175E8B"/>
          </w:pPr>
          <w:r>
            <w:t>[Projeto]</w:t>
          </w:r>
        </w:p>
      </w:docPartBody>
    </w:docPart>
    <w:docPart>
      <w:docPartPr>
        <w:name w:val="69139CD6AB54493E809D4130162BA7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05F00-8D4F-4C32-B63D-5E5D75A72E8B}"/>
      </w:docPartPr>
      <w:docPartBody>
        <w:p w:rsidR="00000000" w:rsidRDefault="0045775B">
          <w:pPr>
            <w:pStyle w:val="69139CD6AB54493E809D4130162BA71B"/>
          </w:pPr>
          <w:r>
            <w:t>[Autor]</w:t>
          </w:r>
        </w:p>
      </w:docPartBody>
    </w:docPart>
    <w:docPart>
      <w:docPartPr>
        <w:name w:val="8FE00A8577394C2FA91C48EC45EFAA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B3B7B-0822-4B99-8C62-E1EBB620090C}"/>
      </w:docPartPr>
      <w:docPartBody>
        <w:p w:rsidR="00000000" w:rsidRDefault="0045775B">
          <w:pPr>
            <w:pStyle w:val="8FE00A8577394C2FA91C48EC45EFAA27"/>
          </w:pPr>
          <w:r>
            <w:t xml:space="preserve">[Para substituir o texto do marcador de posição (como este), basta clicar no mesmo e começar a escrever. Está preparado para adicionar os seus dígitos? Não há problema! Faça duplo clique na </w:t>
          </w:r>
          <w:r>
            <w:t>área do cabeçalho da página onde vê os marcadores de posição da informação de contacto e avance.]</w:t>
          </w:r>
        </w:p>
      </w:docPartBody>
    </w:docPart>
    <w:docPart>
      <w:docPartPr>
        <w:name w:val="5DB695105C224DA5A42B6F4B2D4437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6CEC74-2F50-4053-8767-4BB6B2A6E454}"/>
      </w:docPartPr>
      <w:docPartBody>
        <w:p w:rsidR="00000000" w:rsidRDefault="0045775B">
          <w:pPr>
            <w:pStyle w:val="5DB695105C224DA5A42B6F4B2D443721"/>
          </w:pPr>
          <w:r>
            <w:t>[Precisa de outra linha de tabela? Paire o ponteiro do rato fora da margem esquerda da tabela e, em seguida, clique no sinal de adição que aparece entre as li</w:t>
          </w:r>
          <w:r>
            <w:t>nhas.]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5B"/>
    <w:rsid w:val="004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D80A1566CF14C5BBB8A8E0F1EEEA0D1">
    <w:name w:val="2D80A1566CF14C5BBB8A8E0F1EEEA0D1"/>
  </w:style>
  <w:style w:type="paragraph" w:customStyle="1" w:styleId="FC4C4994A2E140A1A86D055622175E8B">
    <w:name w:val="FC4C4994A2E140A1A86D055622175E8B"/>
  </w:style>
  <w:style w:type="paragraph" w:customStyle="1" w:styleId="69139CD6AB54493E809D4130162BA71B">
    <w:name w:val="69139CD6AB54493E809D4130162BA71B"/>
  </w:style>
  <w:style w:type="paragraph" w:customStyle="1" w:styleId="8FE00A8577394C2FA91C48EC45EFAA27">
    <w:name w:val="8FE00A8577394C2FA91C48EC45EFAA27"/>
  </w:style>
  <w:style w:type="paragraph" w:customStyle="1" w:styleId="5DB695105C224DA5A42B6F4B2D443721">
    <w:name w:val="5DB695105C224DA5A42B6F4B2D443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296168F3-BC72-4FE5-8BC8-3FF0262E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</Template>
  <TotalTime>6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Xavier</dc:creator>
  <cp:keywords/>
  <cp:lastModifiedBy>Wesley Xavier</cp:lastModifiedBy>
  <cp:revision>1</cp:revision>
  <dcterms:created xsi:type="dcterms:W3CDTF">2015-09-12T13:32:00Z</dcterms:created>
  <dcterms:modified xsi:type="dcterms:W3CDTF">2015-09-12T13:38:00Z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